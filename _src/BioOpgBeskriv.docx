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362B48" w14:textId="77777777" w:rsidR="00C6554A" w:rsidRPr="008B5277" w:rsidRDefault="002554CD" w:rsidP="00C6554A">
      <w:pPr>
        <w:pStyle w:val="Foto"/>
      </w:pPr>
      <w:r w:rsidRPr="008B5277">
        <w:rPr>
          <w:noProof/>
          <w:lang w:eastAsia="da-DK"/>
        </w:rPr>
        <w:drawing>
          <wp:inline distT="0" distB="0" distL="0" distR="0" wp14:anchorId="24BC5D8C" wp14:editId="57ECFD0E">
            <wp:extent cx="2566736" cy="5486400"/>
            <wp:effectExtent l="0" t="0" r="5080" b="0"/>
            <wp:docPr id="22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736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6272A92" w14:textId="270284F4" w:rsidR="00C6554A" w:rsidRPr="00185D23" w:rsidRDefault="005D4BD2" w:rsidP="00C6554A">
      <w:pPr>
        <w:pStyle w:val="Titel"/>
        <w:rPr>
          <w:color w:val="425EA9" w:themeColor="accent5" w:themeShade="BF"/>
        </w:rPr>
      </w:pPr>
      <w:r w:rsidRPr="00185D23">
        <w:rPr>
          <w:color w:val="425EA9" w:themeColor="accent5" w:themeShade="BF"/>
        </w:rPr>
        <w:t>Biograf opgave</w:t>
      </w:r>
    </w:p>
    <w:p w14:paraId="7798EC78" w14:textId="71A689C2" w:rsidR="00C6554A" w:rsidRPr="005F5860" w:rsidRDefault="00871EDF" w:rsidP="00C6554A">
      <w:pPr>
        <w:pStyle w:val="Undertitel"/>
      </w:pPr>
      <w:proofErr w:type="spellStart"/>
      <w:r w:rsidRPr="005F5860">
        <w:t>S</w:t>
      </w:r>
      <w:r w:rsidRPr="005F5860">
        <w:rPr>
          <w:caps w:val="0"/>
          <w:sz w:val="28"/>
        </w:rPr>
        <w:t>i</w:t>
      </w:r>
      <w:r w:rsidRPr="005F5860">
        <w:t>B</w:t>
      </w:r>
      <w:r w:rsidRPr="005F5860">
        <w:rPr>
          <w:caps w:val="0"/>
        </w:rPr>
        <w:t>i</w:t>
      </w:r>
      <w:r w:rsidRPr="005F5860">
        <w:t>O</w:t>
      </w:r>
      <w:proofErr w:type="spellEnd"/>
      <w:r w:rsidR="005D4BD2" w:rsidRPr="005F5860">
        <w:t xml:space="preserve"> koncept</w:t>
      </w:r>
    </w:p>
    <w:p w14:paraId="40B49D3C" w14:textId="5BC951AD" w:rsidR="00C6554A" w:rsidRPr="005D4BD2" w:rsidRDefault="005D4BD2" w:rsidP="00C6554A">
      <w:pPr>
        <w:pStyle w:val="Kontaktoplysninger"/>
      </w:pPr>
      <w:r w:rsidRPr="005D4BD2">
        <w:t>Cécile A-C Zimmermann</w:t>
      </w:r>
      <w:r w:rsidR="00C6554A" w:rsidRPr="005D4BD2">
        <w:rPr>
          <w:lang w:bidi="da-DK"/>
        </w:rPr>
        <w:t xml:space="preserve"> | </w:t>
      </w:r>
      <w:r>
        <w:t>Roskilde Tekniske Skole</w:t>
      </w:r>
      <w:r w:rsidR="00C6554A" w:rsidRPr="005D4BD2">
        <w:rPr>
          <w:lang w:bidi="da-DK"/>
        </w:rPr>
        <w:t xml:space="preserve"> | </w:t>
      </w:r>
      <w:r>
        <w:t>06/11/2020</w:t>
      </w:r>
      <w:r w:rsidR="00C6554A" w:rsidRPr="005D4BD2">
        <w:rPr>
          <w:lang w:bidi="da-DK"/>
        </w:rPr>
        <w:br w:type="page"/>
      </w:r>
    </w:p>
    <w:p w14:paraId="6C00DCBD" w14:textId="15BC2150" w:rsidR="00C6554A" w:rsidRPr="00924DC4" w:rsidRDefault="009A43A5" w:rsidP="00C6554A">
      <w:pPr>
        <w:pStyle w:val="Overskrift1"/>
        <w:rPr>
          <w:i/>
          <w:iCs/>
          <w:color w:val="425EA9" w:themeColor="accent5" w:themeShade="BF"/>
        </w:rPr>
      </w:pPr>
      <w:r w:rsidRPr="00924DC4">
        <w:rPr>
          <w:color w:val="425EA9" w:themeColor="accent5" w:themeShade="BF"/>
        </w:rPr>
        <w:lastRenderedPageBreak/>
        <w:t>K</w:t>
      </w:r>
      <w:r w:rsidR="005D4BD2" w:rsidRPr="00924DC4">
        <w:rPr>
          <w:color w:val="425EA9" w:themeColor="accent5" w:themeShade="BF"/>
        </w:rPr>
        <w:t>oncept</w:t>
      </w:r>
      <w:r w:rsidRPr="00924DC4">
        <w:rPr>
          <w:color w:val="425EA9" w:themeColor="accent5" w:themeShade="BF"/>
        </w:rPr>
        <w:t xml:space="preserve"> for </w:t>
      </w:r>
      <w:r w:rsidR="00EC687F" w:rsidRPr="00924DC4">
        <w:rPr>
          <w:color w:val="425EA9" w:themeColor="accent5" w:themeShade="BF"/>
        </w:rPr>
        <w:t xml:space="preserve">firmaet: </w:t>
      </w:r>
      <w:proofErr w:type="spellStart"/>
      <w:r w:rsidR="00C21441" w:rsidRPr="00924DC4">
        <w:rPr>
          <w:color w:val="425EA9" w:themeColor="accent5" w:themeShade="BF"/>
        </w:rPr>
        <w:t>SiBiO</w:t>
      </w:r>
      <w:proofErr w:type="spellEnd"/>
      <w:r w:rsidR="00C21441" w:rsidRPr="00924DC4">
        <w:rPr>
          <w:color w:val="425EA9" w:themeColor="accent5" w:themeShade="BF"/>
        </w:rPr>
        <w:t xml:space="preserve"> </w:t>
      </w:r>
      <w:r w:rsidR="00C21441" w:rsidRPr="00924DC4">
        <w:rPr>
          <w:i/>
          <w:iCs/>
          <w:color w:val="425EA9" w:themeColor="accent5" w:themeShade="BF"/>
        </w:rPr>
        <w:t xml:space="preserve">- </w:t>
      </w:r>
      <w:r w:rsidR="000232C5" w:rsidRPr="00924DC4">
        <w:rPr>
          <w:i/>
          <w:iCs/>
          <w:color w:val="425EA9" w:themeColor="accent5" w:themeShade="BF"/>
        </w:rPr>
        <w:t xml:space="preserve">Sikre biograf </w:t>
      </w:r>
      <w:r w:rsidR="007E1483" w:rsidRPr="00924DC4">
        <w:rPr>
          <w:i/>
          <w:iCs/>
          <w:color w:val="425EA9" w:themeColor="accent5" w:themeShade="BF"/>
        </w:rPr>
        <w:t>oplevelser</w:t>
      </w:r>
    </w:p>
    <w:p w14:paraId="1C01317A" w14:textId="77777777" w:rsidR="00AD786B" w:rsidRPr="00AD786B" w:rsidRDefault="00AD786B" w:rsidP="00AD786B"/>
    <w:p w14:paraId="2AACC1B1" w14:textId="0CE0D8DE" w:rsidR="00C6554A" w:rsidRPr="00924DC4" w:rsidRDefault="005D4BD2" w:rsidP="00425FF3">
      <w:pPr>
        <w:pStyle w:val="Overskrift2"/>
        <w:rPr>
          <w:color w:val="2C3F71" w:themeColor="accent5" w:themeShade="80"/>
        </w:rPr>
      </w:pPr>
      <w:r w:rsidRPr="00924DC4">
        <w:rPr>
          <w:color w:val="2C3F71" w:themeColor="accent5" w:themeShade="80"/>
        </w:rPr>
        <w:t>Firma</w:t>
      </w:r>
    </w:p>
    <w:p w14:paraId="0A5915BC" w14:textId="753A1291" w:rsidR="00AD786B" w:rsidRDefault="00AA1350" w:rsidP="005D4BD2">
      <w:r>
        <w:t xml:space="preserve">Ideen er at oprette et </w:t>
      </w:r>
      <w:proofErr w:type="spellStart"/>
      <w:r w:rsidR="009832E5">
        <w:t>C</w:t>
      </w:r>
      <w:r>
        <w:t>orona</w:t>
      </w:r>
      <w:proofErr w:type="spellEnd"/>
      <w:r w:rsidR="009832E5">
        <w:t>-</w:t>
      </w:r>
      <w:r>
        <w:t xml:space="preserve">venligt biograf </w:t>
      </w:r>
      <w:r w:rsidR="00EA3F10">
        <w:t>alternativ</w:t>
      </w:r>
      <w:r>
        <w:t>, der kan give familier</w:t>
      </w:r>
      <w:r w:rsidR="007761F9">
        <w:t xml:space="preserve"> eller husstande</w:t>
      </w:r>
      <w:r>
        <w:t xml:space="preserve"> </w:t>
      </w:r>
      <w:r w:rsidR="009832E5">
        <w:t>trygge rammer om biografoplevelser. Overordnet set arrangere</w:t>
      </w:r>
      <w:r w:rsidR="00A84EEF">
        <w:t>r</w:t>
      </w:r>
      <w:r w:rsidR="009832E5">
        <w:t xml:space="preserve"> firmaet </w:t>
      </w:r>
      <w:r w:rsidR="002703FD">
        <w:t xml:space="preserve">visninger i store festival/cirkus telte, hvor man </w:t>
      </w:r>
      <w:r w:rsidR="00FE3025">
        <w:t>får sin egen platform</w:t>
      </w:r>
      <w:r w:rsidR="00280560">
        <w:t xml:space="preserve">, der er hævet over jorden og </w:t>
      </w:r>
      <w:r w:rsidR="001970D8">
        <w:t>indrettet som en hyggelig stue med bløde ge</w:t>
      </w:r>
      <w:r w:rsidR="00FE3025">
        <w:t>nbrugs</w:t>
      </w:r>
      <w:r w:rsidR="00672DA8">
        <w:t xml:space="preserve">møbler såsom </w:t>
      </w:r>
      <w:r w:rsidR="001970D8">
        <w:t xml:space="preserve">lænestole og sofaer samt </w:t>
      </w:r>
      <w:r w:rsidR="00672DA8">
        <w:t>stueborde.</w:t>
      </w:r>
      <w:r w:rsidR="00B816A7">
        <w:t xml:space="preserve"> Om sommeren holder de eventuelt udendørs open-air visninger.</w:t>
      </w:r>
      <w:r w:rsidR="00FE3025">
        <w:t xml:space="preserve"> M</w:t>
      </w:r>
      <w:r w:rsidR="00926483">
        <w:t>an</w:t>
      </w:r>
      <w:r w:rsidR="00FE3025">
        <w:t xml:space="preserve"> kan</w:t>
      </w:r>
      <w:r w:rsidR="00926483">
        <w:t xml:space="preserve"> booke forskellige størrelse</w:t>
      </w:r>
      <w:r w:rsidR="00DC7855">
        <w:t>r af</w:t>
      </w:r>
      <w:r w:rsidR="00926483">
        <w:t xml:space="preserve"> </w:t>
      </w:r>
      <w:r w:rsidR="00FE3025">
        <w:t>platforme</w:t>
      </w:r>
      <w:r w:rsidR="00926483">
        <w:t xml:space="preserve"> afhængig af </w:t>
      </w:r>
      <w:r w:rsidR="00DC7855">
        <w:t xml:space="preserve">hvor mange familiemedlemmer der skal med. </w:t>
      </w:r>
    </w:p>
    <w:p w14:paraId="6EBE06EC" w14:textId="3DBBF80C" w:rsidR="005D4BD2" w:rsidRPr="00924DC4" w:rsidRDefault="005D4BD2" w:rsidP="002A0722">
      <w:pPr>
        <w:pStyle w:val="Overskrift2"/>
        <w:rPr>
          <w:color w:val="2C3F71" w:themeColor="accent5" w:themeShade="80"/>
        </w:rPr>
      </w:pPr>
      <w:r w:rsidRPr="00924DC4">
        <w:rPr>
          <w:color w:val="2C3F71" w:themeColor="accent5" w:themeShade="80"/>
        </w:rPr>
        <w:t>Målgruppe</w:t>
      </w:r>
    </w:p>
    <w:p w14:paraId="013697AA" w14:textId="23E3A0A4" w:rsidR="00AD786B" w:rsidRDefault="00425FF3" w:rsidP="005D4BD2">
      <w:r>
        <w:t xml:space="preserve">Målgruppen er </w:t>
      </w:r>
      <w:r w:rsidR="00C71658">
        <w:t xml:space="preserve">primært </w:t>
      </w:r>
      <w:r>
        <w:t>familier, så det kan inkludere flere gen</w:t>
      </w:r>
      <w:r w:rsidR="002A0722">
        <w:t>e</w:t>
      </w:r>
      <w:r>
        <w:t>ratio</w:t>
      </w:r>
      <w:r w:rsidR="002A0722">
        <w:t>n</w:t>
      </w:r>
      <w:r>
        <w:t>er og forskellige aldre</w:t>
      </w:r>
      <w:r w:rsidR="003F70E1">
        <w:t>. Brand</w:t>
      </w:r>
      <w:r w:rsidR="002A0722">
        <w:t>-</w:t>
      </w:r>
      <w:r w:rsidR="003F70E1">
        <w:t>identiteten og de</w:t>
      </w:r>
      <w:r w:rsidR="002A0722">
        <w:t>ns</w:t>
      </w:r>
      <w:r w:rsidR="003F70E1">
        <w:t xml:space="preserve"> visu</w:t>
      </w:r>
      <w:r w:rsidR="001D0D3D">
        <w:t>elle udtryk er dog tiltænkt at gå efter de yngre/middel-</w:t>
      </w:r>
      <w:r w:rsidR="003F70E1">
        <w:t>aldrende forældre</w:t>
      </w:r>
      <w:r w:rsidR="003A5316">
        <w:t xml:space="preserve"> (25-</w:t>
      </w:r>
      <w:r w:rsidR="00750AE2">
        <w:t>55 årige)</w:t>
      </w:r>
      <w:r w:rsidR="003F70E1">
        <w:t>, med unge børn og relativt unge og aktive forældre</w:t>
      </w:r>
      <w:r w:rsidR="002A0722">
        <w:t>.</w:t>
      </w:r>
      <w:r w:rsidR="00750AE2">
        <w:t xml:space="preserve"> De relativt unge forældre er </w:t>
      </w:r>
      <w:r w:rsidR="008501AE">
        <w:t>dem der</w:t>
      </w:r>
      <w:r w:rsidR="004D2FAF">
        <w:t xml:space="preserve"> booker billetten of arrangerer </w:t>
      </w:r>
      <w:bookmarkStart w:id="0" w:name="_GoBack"/>
      <w:bookmarkEnd w:id="0"/>
      <w:r w:rsidR="008501AE">
        <w:t>filmeventet for hele familien.</w:t>
      </w:r>
      <w:r w:rsidR="00E13AEA">
        <w:t xml:space="preserve"> Målgruppen er desuden et kulturelt</w:t>
      </w:r>
      <w:r w:rsidR="00126D28">
        <w:t xml:space="preserve"> og moderne</w:t>
      </w:r>
      <w:r w:rsidR="00E13AEA">
        <w:t xml:space="preserve"> segment, der interessere</w:t>
      </w:r>
      <w:r w:rsidR="00AA0261">
        <w:t>r</w:t>
      </w:r>
      <w:r w:rsidR="00E13AEA">
        <w:t xml:space="preserve"> sig for filmoplevelser og unikke</w:t>
      </w:r>
      <w:r w:rsidR="0083389D">
        <w:t xml:space="preserve"> oplevelses-koncepter såsom </w:t>
      </w:r>
      <w:r w:rsidR="00983633">
        <w:t>sikre telt biografer.</w:t>
      </w:r>
    </w:p>
    <w:p w14:paraId="293005E2" w14:textId="36F7ECAE" w:rsidR="005D4BD2" w:rsidRPr="00924DC4" w:rsidRDefault="005D4BD2" w:rsidP="00AD786B">
      <w:pPr>
        <w:pStyle w:val="Overskrift2"/>
        <w:rPr>
          <w:color w:val="2C3F71" w:themeColor="accent5" w:themeShade="80"/>
        </w:rPr>
      </w:pPr>
      <w:r w:rsidRPr="00924DC4">
        <w:rPr>
          <w:color w:val="2C3F71" w:themeColor="accent5" w:themeShade="80"/>
        </w:rPr>
        <w:t>Kundetype</w:t>
      </w:r>
      <w:r w:rsidR="004B4142" w:rsidRPr="00924DC4">
        <w:rPr>
          <w:color w:val="2C3F71" w:themeColor="accent5" w:themeShade="80"/>
        </w:rPr>
        <w:t>R</w:t>
      </w:r>
    </w:p>
    <w:p w14:paraId="6D14537C" w14:textId="77777777" w:rsidR="007D0513" w:rsidRDefault="00C21441" w:rsidP="005D4BD2">
      <w:proofErr w:type="spellStart"/>
      <w:r>
        <w:t>SiBiO</w:t>
      </w:r>
      <w:proofErr w:type="spellEnd"/>
      <w:r w:rsidR="00F67253">
        <w:t xml:space="preserve"> understreger meget sik</w:t>
      </w:r>
      <w:r w:rsidR="00874A86">
        <w:t>ke</w:t>
      </w:r>
      <w:r w:rsidR="00F67253">
        <w:t>rhedsforanstaltningerne</w:t>
      </w:r>
      <w:r w:rsidR="00777FD9">
        <w:t xml:space="preserve"> med båse og afstand, rengøring Etc.</w:t>
      </w:r>
      <w:r w:rsidR="00AF2321">
        <w:t xml:space="preserve"> Disse foranstaltninger</w:t>
      </w:r>
      <w:r w:rsidR="00F67253">
        <w:t xml:space="preserve"> gør det sikkert for familien med alle aldre og måske udsatte grupper, såsom bedsteforældre og spædbørn</w:t>
      </w:r>
      <w:r w:rsidR="00AF2321">
        <w:t>, at tage ud og få en god filmoplevelse</w:t>
      </w:r>
      <w:r w:rsidR="00F67253">
        <w:t>.</w:t>
      </w:r>
      <w:r w:rsidR="00874A86">
        <w:t xml:space="preserve"> </w:t>
      </w:r>
    </w:p>
    <w:p w14:paraId="51071311" w14:textId="420ED8AF" w:rsidR="00C6554A" w:rsidRPr="00514122" w:rsidRDefault="00874A86" w:rsidP="00316028">
      <w:r>
        <w:t xml:space="preserve">Budskabet med den sikre biografoplevelse til familiehyggen, er tiltænkt </w:t>
      </w:r>
      <w:r w:rsidR="000634C2">
        <w:t>primært de gule og grønne kundetyper. De gule går op i noget der gør hverdagen nemmere og kan give velvære – og det kan en sikker biografoplevelse, der kan minimere bekymring for familiens udsatte.</w:t>
      </w:r>
      <w:r>
        <w:t xml:space="preserve"> </w:t>
      </w:r>
      <w:r w:rsidR="00F67253">
        <w:t xml:space="preserve"> </w:t>
      </w:r>
      <w:r w:rsidR="007D0513">
        <w:t xml:space="preserve">De grønne går op i at få en masse informationer, så de kan være sikre på et rigtigt køb – og på at </w:t>
      </w:r>
      <w:r w:rsidR="00340911">
        <w:t xml:space="preserve">biografen virkelig er sikker. Derfor giver </w:t>
      </w:r>
      <w:proofErr w:type="spellStart"/>
      <w:r w:rsidR="00340911">
        <w:t>SiBiO</w:t>
      </w:r>
      <w:proofErr w:type="spellEnd"/>
      <w:r w:rsidR="00340911">
        <w:t xml:space="preserve"> også en masse konkrete informationer</w:t>
      </w:r>
      <w:r w:rsidR="00AB6443">
        <w:t xml:space="preserve"> om hvordan de rengør, laver god afstand</w:t>
      </w:r>
      <w:r w:rsidR="003F4101">
        <w:t xml:space="preserve"> med</w:t>
      </w:r>
      <w:r w:rsidR="00AB6443">
        <w:t xml:space="preserve"> plads til </w:t>
      </w:r>
      <w:r w:rsidR="003F4101">
        <w:t xml:space="preserve">at </w:t>
      </w:r>
      <w:r w:rsidR="00704D6A">
        <w:t xml:space="preserve">gå uforstyrret hen for </w:t>
      </w:r>
      <w:r w:rsidR="00AB6443">
        <w:t xml:space="preserve">at finde sin bås og </w:t>
      </w:r>
      <w:r w:rsidR="00704D6A">
        <w:t xml:space="preserve">i det hele taget </w:t>
      </w:r>
      <w:r w:rsidR="00AB6443">
        <w:t xml:space="preserve">på alle mulige måder sikrer alle kunders sundhed. </w:t>
      </w:r>
      <w:r w:rsidR="00704D6A">
        <w:t>Disse informationer</w:t>
      </w:r>
      <w:r w:rsidR="00905AE1">
        <w:t xml:space="preserve"> </w:t>
      </w:r>
      <w:r w:rsidR="003301C4">
        <w:t xml:space="preserve">vil forhåbentlig tilfredsstille den grønne kundetype. </w:t>
      </w:r>
    </w:p>
    <w:p w14:paraId="17735F13" w14:textId="24D42E53" w:rsidR="00C6554A" w:rsidRPr="00924DC4" w:rsidRDefault="005D4BD2" w:rsidP="00425FF3">
      <w:pPr>
        <w:pStyle w:val="Overskrift1"/>
        <w:rPr>
          <w:color w:val="425EA9" w:themeColor="accent5" w:themeShade="BF"/>
        </w:rPr>
      </w:pPr>
      <w:r w:rsidRPr="00924DC4">
        <w:rPr>
          <w:color w:val="425EA9" w:themeColor="accent5" w:themeShade="BF"/>
        </w:rPr>
        <w:lastRenderedPageBreak/>
        <w:t>Design overvejelser</w:t>
      </w:r>
    </w:p>
    <w:p w14:paraId="397DA8AA" w14:textId="4DF51C07" w:rsidR="002C74C0" w:rsidRPr="00924DC4" w:rsidRDefault="005D4BD2" w:rsidP="00DF33CC">
      <w:pPr>
        <w:pStyle w:val="Overskrift2"/>
        <w:rPr>
          <w:color w:val="2C3F71" w:themeColor="accent5" w:themeShade="80"/>
        </w:rPr>
      </w:pPr>
      <w:r w:rsidRPr="00924DC4">
        <w:rPr>
          <w:color w:val="2C3F71" w:themeColor="accent5" w:themeShade="80"/>
        </w:rPr>
        <w:t>Farver</w:t>
      </w:r>
    </w:p>
    <w:p w14:paraId="67623111" w14:textId="781E79A5" w:rsidR="00595AD5" w:rsidRDefault="0009346C" w:rsidP="00316028">
      <w:r>
        <w:rPr>
          <w:noProof/>
          <w:lang w:eastAsia="da-DK"/>
        </w:rPr>
        <w:drawing>
          <wp:anchor distT="0" distB="0" distL="114300" distR="114300" simplePos="0" relativeHeight="251659264" behindDoc="0" locked="0" layoutInCell="1" allowOverlap="1" wp14:anchorId="331B5788" wp14:editId="63817755">
            <wp:simplePos x="0" y="0"/>
            <wp:positionH relativeFrom="column">
              <wp:posOffset>2733675</wp:posOffset>
            </wp:positionH>
            <wp:positionV relativeFrom="paragraph">
              <wp:posOffset>234950</wp:posOffset>
            </wp:positionV>
            <wp:extent cx="3076575" cy="1529715"/>
            <wp:effectExtent l="133350" t="133350" r="123825" b="127635"/>
            <wp:wrapSquare wrapText="bothSides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4" r="40585"/>
                    <a:stretch/>
                  </pic:blipFill>
                  <pic:spPr bwMode="auto">
                    <a:xfrm>
                      <a:off x="0" y="0"/>
                      <a:ext cx="3076575" cy="15297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65100" sx="99000" sy="99000" algn="tl" rotWithShape="0">
                        <a:srgbClr val="000000">
                          <a:alpha val="19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F4A14">
        <w:t xml:space="preserve">Den røde farve er symbolsk forbundet med biografer, samtidigt er blålige nuancer forbundet med sundhedspersonale og dermed den </w:t>
      </w:r>
      <w:r w:rsidR="00EC62EC">
        <w:t xml:space="preserve">sikkerhed fra virus-spredning, som </w:t>
      </w:r>
      <w:proofErr w:type="spellStart"/>
      <w:r w:rsidR="00EC62EC">
        <w:t>SiBiO</w:t>
      </w:r>
      <w:proofErr w:type="spellEnd"/>
      <w:r w:rsidR="00EC62EC">
        <w:t xml:space="preserve"> b</w:t>
      </w:r>
      <w:r w:rsidR="00DF33CC">
        <w:t>io</w:t>
      </w:r>
      <w:r w:rsidR="00EC62EC">
        <w:t xml:space="preserve">graferne gerne vil markedsføre sig med. </w:t>
      </w:r>
      <w:r w:rsidR="00DF33CC">
        <w:t xml:space="preserve">Derfor bliver </w:t>
      </w:r>
      <w:proofErr w:type="spellStart"/>
      <w:r w:rsidR="00DF33CC">
        <w:t>brandets</w:t>
      </w:r>
      <w:proofErr w:type="spellEnd"/>
      <w:r w:rsidR="00DF33CC">
        <w:t xml:space="preserve"> to farver en kombination af blå og rød, men i nogle unikke nuancer, der visualiserer det nytænkende og moderne i firmaets ambitioner.</w:t>
      </w:r>
    </w:p>
    <w:p w14:paraId="4077980E" w14:textId="7392F231" w:rsidR="005D4BD2" w:rsidRPr="00924DC4" w:rsidRDefault="005D4BD2" w:rsidP="00595AD5">
      <w:pPr>
        <w:pStyle w:val="Overskrift2"/>
        <w:rPr>
          <w:color w:val="2C3F71" w:themeColor="accent5" w:themeShade="80"/>
        </w:rPr>
      </w:pPr>
      <w:r w:rsidRPr="00924DC4">
        <w:rPr>
          <w:color w:val="2C3F71" w:themeColor="accent5" w:themeShade="80"/>
        </w:rPr>
        <w:t>Budskab</w:t>
      </w:r>
    </w:p>
    <w:p w14:paraId="7A103CB0" w14:textId="42D31489" w:rsidR="001067D8" w:rsidRPr="001067D8" w:rsidRDefault="00595AD5" w:rsidP="005D4BD2">
      <w:r>
        <w:t>Firmaet budskab er at de kan give en mulighed for at familie</w:t>
      </w:r>
      <w:r w:rsidR="00924DC4">
        <w:t>r og hustande</w:t>
      </w:r>
      <w:r>
        <w:t xml:space="preserve"> ubekymret og sikkert kan få en god film oplevelse.</w:t>
      </w:r>
    </w:p>
    <w:p w14:paraId="22418B0E" w14:textId="4FAC4076" w:rsidR="005D4BD2" w:rsidRPr="00924DC4" w:rsidRDefault="005D4BD2" w:rsidP="00595AD5">
      <w:pPr>
        <w:pStyle w:val="Overskrift2"/>
        <w:rPr>
          <w:color w:val="2C3F71" w:themeColor="accent5" w:themeShade="80"/>
        </w:rPr>
      </w:pPr>
      <w:r w:rsidRPr="00924DC4">
        <w:rPr>
          <w:color w:val="2C3F71" w:themeColor="accent5" w:themeShade="80"/>
        </w:rPr>
        <w:t>Typografi</w:t>
      </w:r>
    </w:p>
    <w:p w14:paraId="4ABC31B3" w14:textId="24F0EF7B" w:rsidR="005F5860" w:rsidRPr="00316028" w:rsidRDefault="0045648E" w:rsidP="005F5860">
      <w:pPr>
        <w:rPr>
          <w:rFonts w:ascii="Pacifico" w:hAnsi="Pacifico"/>
        </w:rPr>
      </w:pPr>
      <w:r>
        <w:rPr>
          <w:noProof/>
          <w:lang w:eastAsia="da-DK"/>
        </w:rPr>
        <w:drawing>
          <wp:anchor distT="0" distB="0" distL="114300" distR="114300" simplePos="0" relativeHeight="251658240" behindDoc="0" locked="0" layoutInCell="1" allowOverlap="1" wp14:anchorId="69A9EB2B" wp14:editId="59D38384">
            <wp:simplePos x="0" y="0"/>
            <wp:positionH relativeFrom="column">
              <wp:posOffset>2400300</wp:posOffset>
            </wp:positionH>
            <wp:positionV relativeFrom="paragraph">
              <wp:posOffset>84455</wp:posOffset>
            </wp:positionV>
            <wp:extent cx="3295650" cy="2501265"/>
            <wp:effectExtent l="0" t="0" r="0" b="0"/>
            <wp:wrapSquare wrapText="bothSides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led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Logo teksten: </w:t>
      </w:r>
      <w:proofErr w:type="spellStart"/>
      <w:r w:rsidRPr="00667BE1">
        <w:rPr>
          <w:rFonts w:ascii="Pacifico" w:hAnsi="Pacifico"/>
          <w:color w:val="425EA9" w:themeColor="accent5" w:themeShade="BF"/>
        </w:rPr>
        <w:t>SiBiO</w:t>
      </w:r>
      <w:proofErr w:type="spellEnd"/>
      <w:r>
        <w:t xml:space="preserve">. </w:t>
      </w:r>
      <w:r w:rsidR="00A116C5">
        <w:t xml:space="preserve">Jeg har valgt fonten </w:t>
      </w:r>
      <w:proofErr w:type="spellStart"/>
      <w:r w:rsidR="00A116C5">
        <w:t>Pacifico</w:t>
      </w:r>
      <w:proofErr w:type="spellEnd"/>
      <w:r w:rsidR="00A116C5">
        <w:t xml:space="preserve"> til logoet og </w:t>
      </w:r>
      <w:proofErr w:type="spellStart"/>
      <w:r w:rsidR="00A116C5">
        <w:t>brandets</w:t>
      </w:r>
      <w:proofErr w:type="spellEnd"/>
      <w:r w:rsidR="00A116C5">
        <w:t xml:space="preserve"> primære </w:t>
      </w:r>
      <w:r w:rsidR="004D4F84">
        <w:t xml:space="preserve">genkendelige font, eftersom de bløde former er lidt barnlige og </w:t>
      </w:r>
      <w:r w:rsidR="00924DC4">
        <w:t>kan tale til børnefamilierne. S</w:t>
      </w:r>
      <w:r w:rsidR="004D4F84">
        <w:t xml:space="preserve">amtidigt </w:t>
      </w:r>
      <w:r w:rsidR="00D24505">
        <w:t>er det håndskrev</w:t>
      </w:r>
      <w:r w:rsidR="00631208">
        <w:t>n</w:t>
      </w:r>
      <w:r w:rsidR="00D24505">
        <w:t>e og kursive element i fonten lidt gammeldags i æstetikken, hvilken kunne tale til de ældre familiemedlemmer og samtidig minde lidt om andre klassiske biograf font</w:t>
      </w:r>
      <w:r w:rsidR="00BC1214">
        <w:t>e</w:t>
      </w:r>
      <w:r w:rsidR="00EB154A">
        <w:t xml:space="preserve"> – såsom ’The End’ teksten efter gamle Warner Brothers film</w:t>
      </w:r>
      <w:r w:rsidR="005F5860">
        <w:t>.</w:t>
      </w:r>
    </w:p>
    <w:p w14:paraId="2E698E6C" w14:textId="7BD8D0D5" w:rsidR="005D4BD2" w:rsidRPr="00E72391" w:rsidRDefault="005D4BD2" w:rsidP="00165789">
      <w:pPr>
        <w:pStyle w:val="Overskrift2"/>
        <w:rPr>
          <w:color w:val="2C3F71" w:themeColor="accent5" w:themeShade="80"/>
        </w:rPr>
      </w:pPr>
      <w:r w:rsidRPr="00E72391">
        <w:rPr>
          <w:color w:val="2C3F71" w:themeColor="accent5" w:themeShade="80"/>
        </w:rPr>
        <w:t>Billedstil</w:t>
      </w:r>
    </w:p>
    <w:p w14:paraId="2F2D069F" w14:textId="719C7C04" w:rsidR="00542597" w:rsidRDefault="00542597" w:rsidP="005D4BD2">
      <w:r>
        <w:t>Sidens billeder skal gerne vise rolige, sikre og behagelige omgivelser for hele familien. Det inkluderer glade smilende mennesker</w:t>
      </w:r>
      <w:r w:rsidR="00165789">
        <w:t>. Fordi det professionelle element med sikkerhed og ordentlig planlægning og rengøring er centralt, bør billederne også fremstå professionelle, for at skabe tillid hos kunderne.</w:t>
      </w:r>
      <w:r w:rsidR="00E72391">
        <w:t xml:space="preserve"> Jeg fik ikke brugt fotografier, men har tegnet nogle illustrationer, der skulle vise </w:t>
      </w:r>
      <w:proofErr w:type="spellStart"/>
      <w:r w:rsidR="00E72391">
        <w:t>SiBiOs</w:t>
      </w:r>
      <w:proofErr w:type="spellEnd"/>
      <w:r w:rsidR="00E72391">
        <w:t xml:space="preserve"> glade og professionelle tilgang til sikre biografoplevelser.</w:t>
      </w:r>
    </w:p>
    <w:p w14:paraId="36C1B26C" w14:textId="77777777" w:rsidR="005D4BD2" w:rsidRDefault="005D4BD2" w:rsidP="005D4BD2"/>
    <w:sectPr w:rsidR="005D4BD2" w:rsidSect="0089714F">
      <w:footerReference w:type="default" r:id="rId10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1C37DB" w14:textId="77777777" w:rsidR="002F6C46" w:rsidRDefault="002F6C46" w:rsidP="00C6554A">
      <w:pPr>
        <w:spacing w:before="0" w:after="0" w:line="240" w:lineRule="auto"/>
      </w:pPr>
      <w:r>
        <w:separator/>
      </w:r>
    </w:p>
  </w:endnote>
  <w:endnote w:type="continuationSeparator" w:id="0">
    <w:p w14:paraId="7514740C" w14:textId="77777777" w:rsidR="002F6C46" w:rsidRDefault="002F6C46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acifico">
    <w:panose1 w:val="00000500000000000000"/>
    <w:charset w:val="00"/>
    <w:family w:val="auto"/>
    <w:pitch w:val="variable"/>
    <w:sig w:usb0="20000207" w:usb1="00000002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E621BF" w14:textId="2A63CEE1" w:rsidR="002163EE" w:rsidRDefault="00ED7C44">
    <w:pPr>
      <w:pStyle w:val="Sidefod"/>
    </w:pPr>
    <w:r>
      <w:rPr>
        <w:lang w:bidi="da-DK"/>
      </w:rPr>
      <w:t xml:space="preserve">Side </w:t>
    </w:r>
    <w:r>
      <w:rPr>
        <w:lang w:bidi="da-DK"/>
      </w:rPr>
      <w:fldChar w:fldCharType="begin"/>
    </w:r>
    <w:r>
      <w:rPr>
        <w:lang w:bidi="da-DK"/>
      </w:rPr>
      <w:instrText xml:space="preserve"> PAGE  \* Arabic  \* MERGEFORMAT </w:instrText>
    </w:r>
    <w:r>
      <w:rPr>
        <w:lang w:bidi="da-DK"/>
      </w:rPr>
      <w:fldChar w:fldCharType="separate"/>
    </w:r>
    <w:r w:rsidR="004D2FAF">
      <w:rPr>
        <w:noProof/>
        <w:lang w:bidi="da-DK"/>
      </w:rPr>
      <w:t>2</w:t>
    </w:r>
    <w:r>
      <w:rPr>
        <w:lang w:bidi="da-DK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0B5EEF" w14:textId="77777777" w:rsidR="002F6C46" w:rsidRDefault="002F6C46" w:rsidP="00C6554A">
      <w:pPr>
        <w:spacing w:before="0" w:after="0" w:line="240" w:lineRule="auto"/>
      </w:pPr>
      <w:r>
        <w:separator/>
      </w:r>
    </w:p>
  </w:footnote>
  <w:footnote w:type="continuationSeparator" w:id="0">
    <w:p w14:paraId="34FDBD81" w14:textId="77777777" w:rsidR="002F6C46" w:rsidRDefault="002F6C46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Opstilling-talellerbog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Opstilling-punktteg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fsni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3E877D1B"/>
    <w:multiLevelType w:val="multilevel"/>
    <w:tmpl w:val="B18CE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3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BD2"/>
    <w:rsid w:val="000232C5"/>
    <w:rsid w:val="000634C2"/>
    <w:rsid w:val="00087DA0"/>
    <w:rsid w:val="0009346C"/>
    <w:rsid w:val="000F4A14"/>
    <w:rsid w:val="001067D8"/>
    <w:rsid w:val="00126D28"/>
    <w:rsid w:val="00165789"/>
    <w:rsid w:val="00185D23"/>
    <w:rsid w:val="001970D8"/>
    <w:rsid w:val="001D0D3D"/>
    <w:rsid w:val="002554CD"/>
    <w:rsid w:val="002703FD"/>
    <w:rsid w:val="00280560"/>
    <w:rsid w:val="00293B83"/>
    <w:rsid w:val="002A0722"/>
    <w:rsid w:val="002B4294"/>
    <w:rsid w:val="002C0D65"/>
    <w:rsid w:val="002F6C46"/>
    <w:rsid w:val="00316028"/>
    <w:rsid w:val="003301C4"/>
    <w:rsid w:val="00333D0D"/>
    <w:rsid w:val="00340911"/>
    <w:rsid w:val="00340B99"/>
    <w:rsid w:val="0036383B"/>
    <w:rsid w:val="003850B9"/>
    <w:rsid w:val="003A0BE2"/>
    <w:rsid w:val="003A5316"/>
    <w:rsid w:val="003F4101"/>
    <w:rsid w:val="003F70E1"/>
    <w:rsid w:val="00425FF3"/>
    <w:rsid w:val="0045648E"/>
    <w:rsid w:val="004B4142"/>
    <w:rsid w:val="004C049F"/>
    <w:rsid w:val="004D2FAF"/>
    <w:rsid w:val="004D4F84"/>
    <w:rsid w:val="005000E2"/>
    <w:rsid w:val="00541ABA"/>
    <w:rsid w:val="00542597"/>
    <w:rsid w:val="00595AD5"/>
    <w:rsid w:val="005D4BD2"/>
    <w:rsid w:val="005E2C52"/>
    <w:rsid w:val="005F5860"/>
    <w:rsid w:val="00631208"/>
    <w:rsid w:val="00667BE1"/>
    <w:rsid w:val="00672DA8"/>
    <w:rsid w:val="006A3CE7"/>
    <w:rsid w:val="00704D6A"/>
    <w:rsid w:val="00750AE2"/>
    <w:rsid w:val="007761F9"/>
    <w:rsid w:val="00777FD9"/>
    <w:rsid w:val="00783140"/>
    <w:rsid w:val="007D0513"/>
    <w:rsid w:val="007E1483"/>
    <w:rsid w:val="008206FC"/>
    <w:rsid w:val="0083389D"/>
    <w:rsid w:val="008501AE"/>
    <w:rsid w:val="00871EDF"/>
    <w:rsid w:val="00874A86"/>
    <w:rsid w:val="00880C02"/>
    <w:rsid w:val="00894AD1"/>
    <w:rsid w:val="0089714F"/>
    <w:rsid w:val="00905AE1"/>
    <w:rsid w:val="00924DC4"/>
    <w:rsid w:val="00926483"/>
    <w:rsid w:val="009832E5"/>
    <w:rsid w:val="00983633"/>
    <w:rsid w:val="009A43A5"/>
    <w:rsid w:val="00A116C5"/>
    <w:rsid w:val="00A84EEF"/>
    <w:rsid w:val="00AA0261"/>
    <w:rsid w:val="00AA1350"/>
    <w:rsid w:val="00AB6443"/>
    <w:rsid w:val="00AD786B"/>
    <w:rsid w:val="00AF2321"/>
    <w:rsid w:val="00B816A7"/>
    <w:rsid w:val="00BA5108"/>
    <w:rsid w:val="00BB23A3"/>
    <w:rsid w:val="00BC1214"/>
    <w:rsid w:val="00C21441"/>
    <w:rsid w:val="00C55B59"/>
    <w:rsid w:val="00C6554A"/>
    <w:rsid w:val="00C71658"/>
    <w:rsid w:val="00C90FC5"/>
    <w:rsid w:val="00D24505"/>
    <w:rsid w:val="00DC7855"/>
    <w:rsid w:val="00DF33CC"/>
    <w:rsid w:val="00E13AEA"/>
    <w:rsid w:val="00E72391"/>
    <w:rsid w:val="00E730E5"/>
    <w:rsid w:val="00EA3F10"/>
    <w:rsid w:val="00EB154A"/>
    <w:rsid w:val="00EC62EC"/>
    <w:rsid w:val="00EC687F"/>
    <w:rsid w:val="00ED7C44"/>
    <w:rsid w:val="00F67253"/>
    <w:rsid w:val="00FE3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4DC960"/>
  <w15:chartTrackingRefBased/>
  <w15:docId w15:val="{210E9F1D-8DF9-40F9-8E41-F340AA1C5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da-DK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Overskrift1">
    <w:name w:val="heading 1"/>
    <w:basedOn w:val="Normal"/>
    <w:next w:val="Normal"/>
    <w:link w:val="Overskrift1Tegn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Kontaktoplysninger">
    <w:name w:val="Kontaktoplysninger"/>
    <w:basedOn w:val="Normal"/>
    <w:uiPriority w:val="4"/>
    <w:qFormat/>
    <w:rsid w:val="00C6554A"/>
    <w:pPr>
      <w:spacing w:before="0" w:after="0"/>
      <w:jc w:val="center"/>
    </w:pPr>
  </w:style>
  <w:style w:type="paragraph" w:styleId="Opstilling-punkttegn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el">
    <w:name w:val="Title"/>
    <w:basedOn w:val="Normal"/>
    <w:link w:val="TitelTegn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elTegn">
    <w:name w:val="Titel Tegn"/>
    <w:basedOn w:val="Standardskrifttypeiafsnit"/>
    <w:link w:val="Titel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Undertitel">
    <w:name w:val="Subtitle"/>
    <w:basedOn w:val="Normal"/>
    <w:link w:val="UndertitelTegn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UndertitelTegn">
    <w:name w:val="Undertitel Tegn"/>
    <w:basedOn w:val="Standardskrifttypeiafsnit"/>
    <w:link w:val="Undertitel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Sidefod">
    <w:name w:val="footer"/>
    <w:basedOn w:val="Normal"/>
    <w:link w:val="SidefodTegn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SidefodTegn">
    <w:name w:val="Sidefod Tegn"/>
    <w:basedOn w:val="Standardskrifttypeiafsnit"/>
    <w:link w:val="Sidefod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Sidehoved">
    <w:name w:val="header"/>
    <w:basedOn w:val="Normal"/>
    <w:link w:val="SidehovedTegn"/>
    <w:uiPriority w:val="99"/>
    <w:unhideWhenUsed/>
    <w:rsid w:val="00C6554A"/>
    <w:pPr>
      <w:spacing w:before="0"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Opstilling-talellerbogst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Kraftigfremhvning">
    <w:name w:val="Intense Emphasis"/>
    <w:basedOn w:val="Standardskrifttypeiafsni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semiHidden/>
    <w:rsid w:val="00C6554A"/>
    <w:rPr>
      <w:i/>
      <w:iCs/>
      <w:color w:val="007789" w:themeColor="accent1" w:themeShade="BF"/>
    </w:rPr>
  </w:style>
  <w:style w:type="character" w:styleId="Kraftighenvisning">
    <w:name w:val="Intense Reference"/>
    <w:basedOn w:val="Standardskrifttypeiafsni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C6554A"/>
    <w:rPr>
      <w:rFonts w:ascii="Segoe UI" w:hAnsi="Segoe UI" w:cs="Segoe UI"/>
      <w:szCs w:val="18"/>
    </w:rPr>
  </w:style>
  <w:style w:type="paragraph" w:styleId="Blokteks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rdtekst3">
    <w:name w:val="Body Text 3"/>
    <w:basedOn w:val="Normal"/>
    <w:link w:val="Brdtekst3Tegn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rdtekst3Tegn">
    <w:name w:val="Brødtekst 3 Tegn"/>
    <w:basedOn w:val="Standardskrifttypeiafsnit"/>
    <w:link w:val="Brdtekst3"/>
    <w:uiPriority w:val="99"/>
    <w:semiHidden/>
    <w:rsid w:val="00C6554A"/>
    <w:rPr>
      <w:szCs w:val="16"/>
    </w:rPr>
  </w:style>
  <w:style w:type="paragraph" w:styleId="Brdtekstindrykning3">
    <w:name w:val="Body Text Indent 3"/>
    <w:basedOn w:val="Normal"/>
    <w:link w:val="Brdtekstindrykning3Tegn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rdtekstindrykning3Tegn">
    <w:name w:val="Brødtekstindrykning 3 Tegn"/>
    <w:basedOn w:val="Standardskrifttypeiafsnit"/>
    <w:link w:val="Brdtekstindrykning3"/>
    <w:uiPriority w:val="99"/>
    <w:semiHidden/>
    <w:rsid w:val="00C6554A"/>
    <w:rPr>
      <w:szCs w:val="16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C6554A"/>
    <w:rPr>
      <w:sz w:val="22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C6554A"/>
    <w:rPr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C6554A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C6554A"/>
    <w:rPr>
      <w:b/>
      <w:bCs/>
      <w:szCs w:val="20"/>
    </w:rPr>
  </w:style>
  <w:style w:type="paragraph" w:styleId="Dokumentoversigt">
    <w:name w:val="Document Map"/>
    <w:basedOn w:val="Normal"/>
    <w:link w:val="DokumentoversigtTegn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kumentoversigtTegn">
    <w:name w:val="Dokumentoversigt Tegn"/>
    <w:basedOn w:val="Standardskrifttypeiafsnit"/>
    <w:link w:val="Dokumentoversigt"/>
    <w:uiPriority w:val="99"/>
    <w:semiHidden/>
    <w:rsid w:val="00C6554A"/>
    <w:rPr>
      <w:rFonts w:ascii="Segoe UI" w:hAnsi="Segoe UI" w:cs="Segoe UI"/>
      <w:szCs w:val="16"/>
    </w:rPr>
  </w:style>
  <w:style w:type="paragraph" w:styleId="Slutnotetekst">
    <w:name w:val="endnote text"/>
    <w:basedOn w:val="Normal"/>
    <w:link w:val="SlutnotetekstTegn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SlutnotetekstTegn">
    <w:name w:val="Slutnotetekst Tegn"/>
    <w:basedOn w:val="Standardskrifttypeiafsnit"/>
    <w:link w:val="Slutnotetekst"/>
    <w:uiPriority w:val="99"/>
    <w:semiHidden/>
    <w:rsid w:val="00C6554A"/>
    <w:rPr>
      <w:szCs w:val="20"/>
    </w:rPr>
  </w:style>
  <w:style w:type="paragraph" w:styleId="Afsenderadress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BesgtLink">
    <w:name w:val="FollowedHyperlink"/>
    <w:basedOn w:val="Standardskrifttypeiafsni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C6554A"/>
    <w:rPr>
      <w:szCs w:val="20"/>
    </w:rPr>
  </w:style>
  <w:style w:type="character" w:styleId="HTML-kode">
    <w:name w:val="HTML Code"/>
    <w:basedOn w:val="Standardskrifttypeiafsni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-tastatur">
    <w:name w:val="HTML Keyboard"/>
    <w:basedOn w:val="Standardskrifttypeiafsni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C6554A"/>
    <w:rPr>
      <w:rFonts w:ascii="Consolas" w:hAnsi="Consolas"/>
      <w:szCs w:val="20"/>
    </w:rPr>
  </w:style>
  <w:style w:type="character" w:styleId="HTML-skrivemaskine">
    <w:name w:val="HTML Typewriter"/>
    <w:basedOn w:val="Standardskrifttypeiafsni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Standardskrifttypeiafsni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krotekst">
    <w:name w:val="macro"/>
    <w:link w:val="MakrotekstTegn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kstTegn">
    <w:name w:val="Makrotekst Tegn"/>
    <w:basedOn w:val="Standardskrifttypeiafsnit"/>
    <w:link w:val="Makrotekst"/>
    <w:uiPriority w:val="99"/>
    <w:semiHidden/>
    <w:rsid w:val="00C6554A"/>
    <w:rPr>
      <w:rFonts w:ascii="Consolas" w:hAnsi="Consolas"/>
      <w:szCs w:val="20"/>
    </w:rPr>
  </w:style>
  <w:style w:type="character" w:styleId="Pladsholdertekst">
    <w:name w:val="Placeholder Text"/>
    <w:basedOn w:val="Standardskrifttypeiafsnit"/>
    <w:uiPriority w:val="99"/>
    <w:semiHidden/>
    <w:rsid w:val="00C6554A"/>
    <w:rPr>
      <w:color w:val="595959" w:themeColor="text1" w:themeTint="A6"/>
    </w:rPr>
  </w:style>
  <w:style w:type="paragraph" w:styleId="Almindeligtekst">
    <w:name w:val="Plain Text"/>
    <w:basedOn w:val="Normal"/>
    <w:link w:val="AlmindeligtekstTegn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semiHidden/>
    <w:rsid w:val="00C6554A"/>
    <w:rPr>
      <w:rFonts w:ascii="Consolas" w:hAnsi="Consolas"/>
      <w:szCs w:val="21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customStyle="1" w:styleId="ng-star-inserted">
    <w:name w:val="ng-star-inserted"/>
    <w:basedOn w:val="Standardskrifttypeiafsnit"/>
    <w:rsid w:val="005E2C52"/>
  </w:style>
  <w:style w:type="character" w:customStyle="1" w:styleId="draweremphasized-code">
    <w:name w:val="drawer__emphasized-code"/>
    <w:basedOn w:val="Standardskrifttypeiafsnit"/>
    <w:rsid w:val="005E2C52"/>
  </w:style>
  <w:style w:type="paragraph" w:customStyle="1" w:styleId="gmat-body-2">
    <w:name w:val="gmat-body-2"/>
    <w:basedOn w:val="Normal"/>
    <w:rsid w:val="005E2C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23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6100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7613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cz1\AppData\Local\Microsoft\Office\16.0\DTS\da-DK%7b9B557BB0-BA4D-4586-BB81-76799E07C376%7d\%7b349C08D1-F8B3-48B9-85D4-A7ED04B431BA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{349C08D1-F8B3-48B9-85D4-A7ED04B431BA}tf02835058_win32</Template>
  <TotalTime>279</TotalTime>
  <Pages>3</Pages>
  <Words>509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Cécile Zimmermann</dc:creator>
  <cp:keywords/>
  <dc:description/>
  <cp:lastModifiedBy>Cécile Anna-Camille Zimmermann</cp:lastModifiedBy>
  <cp:revision>92</cp:revision>
  <dcterms:created xsi:type="dcterms:W3CDTF">2020-11-02T12:23:00Z</dcterms:created>
  <dcterms:modified xsi:type="dcterms:W3CDTF">2020-11-06T10:41:00Z</dcterms:modified>
</cp:coreProperties>
</file>